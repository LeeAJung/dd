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4285615</wp:posOffset>
                </wp:positionV>
                <wp:extent cx="4824095" cy="1513840"/>
                <wp:effectExtent l="0" t="0" r="0" b="0"/>
                <wp:wrapNone/>
                <wp:docPr id="6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95" cy="151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2015.09 - 2020.06    天津工业大学     软件工程     本科学位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专业技能：精通HTML5/CSS3、JavaScript前端开发基础，可熟悉运用vue前端框架，熟悉W3C标准，熟悉NodeJS、Webpack底层框架。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192" w:lineRule="auto"/>
                              <w:ind w:left="880" w:leftChars="0" w:right="0" w:rightChars="0" w:hanging="880" w:hangingChars="4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选修课程：日语    自学课程：韩语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240" w:lineRule="auto"/>
                              <w:ind w:left="880" w:leftChars="0" w:right="0" w:rightChars="0" w:hanging="880" w:hangingChars="4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52525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03.6pt;margin-top:337.45pt;height:119.2pt;width:379.85pt;z-index:251905024;mso-width-relative:page;mso-height-relative:page;" filled="f" stroked="f" coordsize="21600,21600" o:gfxdata="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pi0DHZAAAADAEAAA8AAAAAAAAA&#10;AQAgAAAAIgAAAGRycy9kb3ducmV2LnhtbFBLAQIUABQAAAAIAIdO4kBj0B5lngEAAAw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2015.09 - 2020.06    天津工业大学     软件工程     本科学位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专业技能：精通HTML5/CSS3、JavaScript前端开发基础，可熟悉运用vue前端框架，熟悉W3C标准，熟悉NodeJS、Webpack底层框架。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192" w:lineRule="auto"/>
                        <w:ind w:left="880" w:leftChars="0" w:right="0" w:rightChars="0" w:hanging="880" w:hangingChars="4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选修课程：日语    自学课程：韩语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240" w:lineRule="auto"/>
                        <w:ind w:left="880" w:leftChars="0" w:right="0" w:rightChars="0" w:hanging="880" w:hangingChars="4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52525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3890010</wp:posOffset>
                </wp:positionV>
                <wp:extent cx="1708150" cy="294640"/>
                <wp:effectExtent l="0" t="6350" r="25400" b="2286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294640"/>
                          <a:chOff x="5488" y="3865"/>
                          <a:chExt cx="2690" cy="464"/>
                        </a:xfrm>
                      </wpg:grpSpPr>
                      <wpg:grpSp>
                        <wpg:cNvPr id="59" name="组合 53"/>
                        <wpg:cNvGrpSpPr/>
                        <wpg:grpSpPr>
                          <a:xfrm>
                            <a:off x="5488" y="3865"/>
                            <a:ext cx="462" cy="464"/>
                            <a:chOff x="5488" y="3820"/>
                            <a:chExt cx="462" cy="464"/>
                          </a:xfrm>
                        </wpg:grpSpPr>
                        <wps:wsp>
                          <wps:cNvPr id="60" name="圆角矩形 28"/>
                          <wps:cNvSpPr/>
                          <wps:spPr>
                            <a:xfrm>
                              <a:off x="5488" y="3820"/>
                              <a:ext cx="463" cy="464"/>
                            </a:xfrm>
                            <a:prstGeom prst="roundRect">
                              <a:avLst/>
                            </a:prstGeom>
                            <a:solidFill>
                              <a:srgbClr val="4E83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04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图片 35" descr="五角星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 rot="6300000" flipH="1" flipV="1">
                              <a:off x="5555" y="3887"/>
                              <a:ext cx="330" cy="3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2" name="圆角矩形 28"/>
                        <wps:cNvSpPr/>
                        <wps:spPr>
                          <a:xfrm>
                            <a:off x="6052" y="3865"/>
                            <a:ext cx="2127" cy="46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E83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9.1pt;margin-top:306.3pt;height:23.2pt;width:134.5pt;z-index:251887616;mso-width-relative:page;mso-height-relative:page;" coordorigin="5488,3865" coordsize="2690,464" o:gfxdata="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">
                <o:lock v:ext="edit" aspectratio="f"/>
                <v:group id="组合 53" o:spid="_x0000_s1026" o:spt="203" style="position:absolute;left:5488;top:3865;height:464;width:462;" coordorigin="5488,3820" coordsize="462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28" o:spid="_x0000_s1026" o:spt="2" style="position:absolute;left:5488;top:3820;height:464;width:463;v-text-anchor:middle;" fillcolor="#4E8399" filled="t" stroked="f" coordsize="21600,21600" arcsize="0.166666666666667" o:gfxdata="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SYAJ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04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图片 35" o:spid="_x0000_s1026" o:spt="75" alt="五角星01" type="#_x0000_t75" style="position:absolute;left:5555;top:3887;flip:x y;height:330;width:330;rotation:6881280f;" filled="f" o:preferrelative="t" stroked="f" coordsize="21600,21600" o:gfxdata="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/W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roundrect id="圆角矩形 28" o:spid="_x0000_s1026" o:spt="2" style="position:absolute;left:6052;top:3865;height:464;width:2127;v-text-anchor:middle;" filled="f" stroked="t" coordsize="21600,21600" arcsize="0.166666666666667" o:gfxdata="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0Xu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E839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auto"/>
                            <w:lang w:val="en-US" w:eastAsia="zh-CN"/>
                          </w:rPr>
                          <w:t>教育经历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8858885</wp:posOffset>
                </wp:positionV>
                <wp:extent cx="1708150" cy="294640"/>
                <wp:effectExtent l="0" t="6350" r="25400" b="2286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294640"/>
                          <a:chOff x="5488" y="3865"/>
                          <a:chExt cx="2690" cy="464"/>
                        </a:xfrm>
                      </wpg:grpSpPr>
                      <wpg:grpSp>
                        <wpg:cNvPr id="71" name="组合 53"/>
                        <wpg:cNvGrpSpPr/>
                        <wpg:grpSpPr>
                          <a:xfrm>
                            <a:off x="5488" y="3865"/>
                            <a:ext cx="462" cy="464"/>
                            <a:chOff x="5488" y="3820"/>
                            <a:chExt cx="462" cy="464"/>
                          </a:xfrm>
                        </wpg:grpSpPr>
                        <wps:wsp>
                          <wps:cNvPr id="72" name="圆角矩形 28"/>
                          <wps:cNvSpPr/>
                          <wps:spPr>
                            <a:xfrm>
                              <a:off x="5488" y="3820"/>
                              <a:ext cx="463" cy="464"/>
                            </a:xfrm>
                            <a:prstGeom prst="roundRect">
                              <a:avLst/>
                            </a:prstGeom>
                            <a:solidFill>
                              <a:srgbClr val="4E83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04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3" name="图片 35" descr="五角星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 rot="6300000" flipH="1" flipV="1">
                              <a:off x="5555" y="3887"/>
                              <a:ext cx="330" cy="3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4" name="圆角矩形 28"/>
                        <wps:cNvSpPr/>
                        <wps:spPr>
                          <a:xfrm>
                            <a:off x="6052" y="3865"/>
                            <a:ext cx="2127" cy="46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E83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6pt;margin-top:697.55pt;height:23.2pt;width:134.5pt;z-index:252633088;mso-width-relative:page;mso-height-relative:page;" coordorigin="5488,3865" coordsize="2690,464" o:gfxdata="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">
                <o:lock v:ext="edit" aspectratio="f"/>
                <v:group id="组合 53" o:spid="_x0000_s1026" o:spt="203" style="position:absolute;left:5488;top:3865;height:464;width:462;" coordorigin="5488,3820" coordsize="462,46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28" o:spid="_x0000_s1026" o:spt="2" style="position:absolute;left:5488;top:3820;height:464;width:463;v-text-anchor:middle;" fillcolor="#4E8399" filled="t" stroked="f" coordsize="21600,21600" arcsize="0.166666666666667" o:gfxdata="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7fra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04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图片 35" o:spid="_x0000_s1026" o:spt="75" alt="五角星01" type="#_x0000_t75" style="position:absolute;left:5555;top:3887;flip:x y;height:330;width:330;rotation:6881280f;" filled="f" o:preferrelative="t" stroked="f" coordsize="21600,21600" o:gfxdata="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YFi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roundrect id="圆角矩形 28" o:spid="_x0000_s1026" o:spt="2" style="position:absolute;left:6052;top:3865;height:464;width:2127;v-text-anchor:middle;" filled="f" stroked="t" coordsize="21600,21600" arcsize="0.166666666666667" o:gfxdata="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iPXR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4E839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auto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1402715</wp:posOffset>
                </wp:positionV>
                <wp:extent cx="2199640" cy="9897745"/>
                <wp:effectExtent l="0" t="0" r="10160" b="8255"/>
                <wp:wrapNone/>
                <wp:docPr id="2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9897745"/>
                        </a:xfrm>
                        <a:prstGeom prst="rect">
                          <a:avLst/>
                        </a:prstGeom>
                        <a:solidFill>
                          <a:srgbClr val="FDD0C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3" o:spid="_x0000_s1026" o:spt="1" style="position:absolute;left:0pt;margin-left:18.3pt;margin-top:110.45pt;height:779.35pt;width:173.2pt;z-index:251660288;mso-width-relative:page;mso-height-relative:page;" fillcolor="#FDD0CB" filled="t" stroked="f" coordsize="21600,21600" o:gfxdata="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tRELrZAAAACwEAAA8A&#10;AAAAAAAAAQAgAAAAIgAAAGRycy9kb3ducmV2LnhtbFBLAQIUABQAAAAIAIdO4kA+DzplpAEAAB4D&#10;AAAOAAAAAAAAAAEAIAAAACg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4"/>
        </w:rPr>
        <w:drawing>
          <wp:anchor distT="0" distB="0" distL="114300" distR="114300" simplePos="0" relativeHeight="252655616" behindDoc="0" locked="0" layoutInCell="1" allowOverlap="1">
            <wp:simplePos x="0" y="0"/>
            <wp:positionH relativeFrom="column">
              <wp:posOffset>589280</wp:posOffset>
            </wp:positionH>
            <wp:positionV relativeFrom="paragraph">
              <wp:posOffset>457200</wp:posOffset>
            </wp:positionV>
            <wp:extent cx="1262380" cy="1406525"/>
            <wp:effectExtent l="0" t="0" r="2540" b="10795"/>
            <wp:wrapNone/>
            <wp:docPr id="2" name="图片 2" descr="C:\Users\Administrator\Desktop\mmexport1536934501086_mh1536934743553.jpgmmexport1536934501086_mh153693474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mmexport1536934501086_mh1536934743553.jpgmmexport1536934501086_mh1536934743553"/>
                    <pic:cNvPicPr>
                      <a:picLocks noChangeAspect="1"/>
                    </pic:cNvPicPr>
                  </pic:nvPicPr>
                  <pic:blipFill>
                    <a:blip r:embed="rId5"/>
                    <a:srcRect l="604" t="7309" r="-604" b="13329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40652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5786755</wp:posOffset>
                </wp:positionV>
                <wp:extent cx="1906905" cy="1028700"/>
                <wp:effectExtent l="0" t="0" r="0" b="0"/>
                <wp:wrapNone/>
                <wp:docPr id="4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天津市西青区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152-2283-1196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1220177638@qq.com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6.3pt;margin-top:455.65pt;height:81pt;width:150.15pt;z-index:251705344;mso-width-relative:page;mso-height-relative:page;" filled="f" stroked="f" coordsize="21600,21600" o:gfxdata="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rxyEvYAAAACwEAAA8AAAAAAAAAAQAg&#10;AAAAIgAAAGRycy9kb3ducmV2LnhtbFBLAQIUABQAAAAIAIdO4kAOPmZJ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天津市西青区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152-2283-1196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1220177638@qq.com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5702300</wp:posOffset>
                </wp:positionV>
                <wp:extent cx="1708150" cy="294640"/>
                <wp:effectExtent l="0" t="6350" r="25400" b="2286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294640"/>
                          <a:chOff x="5488" y="3865"/>
                          <a:chExt cx="2690" cy="464"/>
                        </a:xfrm>
                      </wpg:grpSpPr>
                      <wpg:grpSp>
                        <wpg:cNvPr id="65" name="组合 53"/>
                        <wpg:cNvGrpSpPr/>
                        <wpg:grpSpPr>
                          <a:xfrm>
                            <a:off x="5488" y="3865"/>
                            <a:ext cx="462" cy="464"/>
                            <a:chOff x="5488" y="3820"/>
                            <a:chExt cx="462" cy="464"/>
                          </a:xfrm>
                        </wpg:grpSpPr>
                        <wps:wsp>
                          <wps:cNvPr id="66" name="圆角矩形 28"/>
                          <wps:cNvSpPr/>
                          <wps:spPr>
                            <a:xfrm>
                              <a:off x="5488" y="3820"/>
                              <a:ext cx="463" cy="464"/>
                            </a:xfrm>
                            <a:prstGeom prst="roundRect">
                              <a:avLst/>
                            </a:prstGeom>
                            <a:solidFill>
                              <a:srgbClr val="4E83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04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7" name="图片 35" descr="五角星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 rot="6300000" flipH="1" flipV="1">
                              <a:off x="5555" y="3887"/>
                              <a:ext cx="330" cy="3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8" name="圆角矩形 28"/>
                        <wps:cNvSpPr/>
                        <wps:spPr>
                          <a:xfrm>
                            <a:off x="6052" y="3865"/>
                            <a:ext cx="2127" cy="46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E83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9.85pt;margin-top:449pt;height:23.2pt;width:134.5pt;z-index:252135424;mso-width-relative:page;mso-height-relative:page;" coordorigin="5488,3865" coordsize="2690,464" o:gfxdata="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">
                <o:lock v:ext="edit" aspectratio="f"/>
                <v:group id="组合 53" o:spid="_x0000_s1026" o:spt="203" style="position:absolute;left:5488;top:3865;height:464;width:462;" coordorigin="5488,3820" coordsize="462,464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28" o:spid="_x0000_s1026" o:spt="2" style="position:absolute;left:5488;top:3820;height:464;width:463;v-text-anchor:middle;" fillcolor="#4E8399" filled="t" stroked="f" coordsize="21600,21600" arcsize="0.166666666666667" o:gfxdata="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9PX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04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图片 35" o:spid="_x0000_s1026" o:spt="75" alt="五角星01" type="#_x0000_t75" style="position:absolute;left:5555;top:3887;flip:x y;height:330;width:330;rotation:6881280f;" filled="f" o:preferrelative="t" stroked="f" coordsize="21600,21600" o:gfxdata="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sh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roundrect id="圆角矩形 28" o:spid="_x0000_s1026" o:spt="2" style="position:absolute;left:6052;top:3865;height:464;width:2127;v-text-anchor:middle;" filled="f" stroked="t" coordsize="21600,21600" arcsize="0.166666666666667" o:gfxdata="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HGk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E839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auto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6106160</wp:posOffset>
                </wp:positionV>
                <wp:extent cx="4824095" cy="2663825"/>
                <wp:effectExtent l="0" t="0" r="0" b="0"/>
                <wp:wrapNone/>
                <wp:docPr id="6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95" cy="266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项目名称：遇见-旅游网站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="1100" w:leftChars="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简介：通过对不同地域的地图展示链接各国著名景点介绍，使用户第一时间确定自己的旅游目的地，通过网站的浏览量，保存用户的兴趣轨迹，以便于我们更快了解用户需求。通过“预约服务”提示用户旅途前的准备，用服务吸引用户通过我们的网站实现旅游。主要运用Html/css和js完成，实现标签使用、轮播图、动画设计、浮动等初级的制作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负责内容：主要负责首页功能实现，包括首页导航栏，轮播图，宣传片播放，宣传图片转换，图片链接等功能。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02.85pt;margin-top:480.8pt;height:209.75pt;width:379.85pt;z-index:252154880;mso-width-relative:page;mso-height-relative:page;" filled="f" stroked="f" coordsize="21600,21600" o:gfxdata="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Zkf199oAAAANAQAADwAAAAAAAAAB&#10;ACAAAAAiAAAAZHJzL2Rvd25yZXYueG1sUEsBAhQAFAAAAAgAh07iQC+hf2ucAQAAD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rPr>
                          <w:rFonts w:hint="default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项目名称：遇见-旅游网站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="1100" w:leftChars="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简介：通过对不同地域的地图展示链接各国著名景点介绍，使用户第一时间确定自己的旅游目的地，通过网站的浏览量，保存用户的兴趣轨迹，以便于我们更快了解用户需求。通过“预约服务”提示用户旅途前的准备，用服务吸引用户通过我们的网站实现旅游。主要运用Html/css和js完成，实现标签使用、轮播图、动画设计、浮动等初级的制作。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负责内容：主要负责首页功能实现，包括首页导航栏，轮播图，宣传片播放，宣传图片转换，图片链接等功能。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9290685</wp:posOffset>
                </wp:positionV>
                <wp:extent cx="4570730" cy="1115695"/>
                <wp:effectExtent l="0" t="0" r="0" b="0"/>
                <wp:wrapNone/>
                <wp:docPr id="75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730" cy="1115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30"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8"/>
                                <w:lang w:val="en-US" w:eastAsia="zh-CN"/>
                              </w:rPr>
                              <w:t>2019.8-2020.1 天津三立合创科技有限公司技术部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30"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工作职责：前期进行培训，独立完成了公司安排的项目任务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30" w:line="27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协助公司领导以及同事完成项目的推进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02.85pt;margin-top:731.55pt;height:87.85pt;width:359.9pt;z-index:252654592;mso-width-relative:page;mso-height-relative:page;" filled="f" stroked="f" coordsize="21600,21600" o:gfxdata="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y0CMCdoAAAAOAQAADwAAAAAAAAAB&#10;ACAAAAAiAAAAZHJzL2Rvd25yZXYueG1sUEsBAhQAFAAAAAgAh07iQDcOjy2cAQAAD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30"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8"/>
                          <w:lang w:val="en-US" w:eastAsia="zh-CN"/>
                        </w:rPr>
                        <w:t>2019.8-2020.1 天津三立合创科技有限公司技术部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30"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工作职责：前期进行培训，独立完成了公司安排的项目任务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30" w:line="27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协助公司领导以及同事完成项目的推进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7858125</wp:posOffset>
                </wp:positionV>
                <wp:extent cx="1708150" cy="1101725"/>
                <wp:effectExtent l="0" t="0" r="0" b="0"/>
                <wp:wrapNone/>
                <wp:docPr id="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10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全国大学英语四级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46.95pt;margin-top:618.75pt;height:86.75pt;width:134.5pt;z-index:251755520;mso-width-relative:page;mso-height-relative:page;" filled="f" stroked="f" coordsize="21600,21600" o:gfxdata="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9Xsv3YAAAADAEAAA8AAAAAAAAAAQAgAAAA&#10;IgAAAGRycy9kb3ducmV2LnhtbFBLAQIUABQAAAAIAIdO4kBNvaNOmQEAAAs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全国大学英语四级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2672080</wp:posOffset>
                </wp:positionV>
                <wp:extent cx="4822825" cy="1189355"/>
                <wp:effectExtent l="0" t="0" r="0" b="0"/>
                <wp:wrapNone/>
                <wp:docPr id="5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335" y="2345690"/>
                          <a:ext cx="482282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44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拥有较强的学习能力及表达沟通能力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能适应各种环境，并融入其中，能在压力环境下完成挑战性工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工作态度认真负责，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不以自我为中心，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具有团队合作精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有自制力，做事情坚持有始有终，从不半途而废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,喜欢与人相交，并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虚心向他人学习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会用100%的热情和精力投入到工作中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44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44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2.85pt;margin-top:210.4pt;height:93.65pt;width:379.75pt;z-index:251788288;mso-width-relative:page;mso-height-relative:page;" filled="f" stroked="f" coordsize="21600,21600" o:gfxdata="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jrm6tkAAAAM&#10;AQAADwAAAAAAAAABACAAAAAiAAAAZHJzL2Rvd25yZXYueG1sUEsBAhQAFAAAAAgAh07iQJ7+8Fyp&#10;AQAAJ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44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/>
                        </w:rPr>
                        <w:t>拥有较强的学习能力及表达沟通能力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/>
                        </w:rPr>
                        <w:t>能适应各种环境，并融入其中，能在压力环境下完成挑战性工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/>
                        </w:rPr>
                        <w:t>工作态度认真负责，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不以自我为中心，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/>
                        </w:rPr>
                        <w:t>具有团队合作精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/>
                        </w:rPr>
                        <w:t>有自制力，做事情坚持有始有终，从不半途而废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,喜欢与人相交，并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/>
                        </w:rPr>
                        <w:t>虚心向他人学习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/>
                        </w:rPr>
                        <w:t>会用100%的热情和精力投入到工作中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44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44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2274570</wp:posOffset>
                </wp:positionV>
                <wp:extent cx="1708150" cy="294640"/>
                <wp:effectExtent l="0" t="6350" r="25400" b="228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294640"/>
                          <a:chOff x="5488" y="3865"/>
                          <a:chExt cx="2690" cy="464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5488" y="3865"/>
                            <a:ext cx="462" cy="464"/>
                            <a:chOff x="5488" y="3820"/>
                            <a:chExt cx="462" cy="464"/>
                          </a:xfrm>
                        </wpg:grpSpPr>
                        <wps:wsp>
                          <wps:cNvPr id="49" name="圆角矩形 28"/>
                          <wps:cNvSpPr/>
                          <wps:spPr>
                            <a:xfrm>
                              <a:off x="5488" y="3820"/>
                              <a:ext cx="463" cy="464"/>
                            </a:xfrm>
                            <a:prstGeom prst="roundRect">
                              <a:avLst/>
                            </a:prstGeom>
                            <a:solidFill>
                              <a:srgbClr val="4E83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04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图片 35" descr="五角星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 rot="6300000" flipH="1" flipV="1">
                              <a:off x="5555" y="3887"/>
                              <a:ext cx="330" cy="3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2" name="圆角矩形 28"/>
                        <wps:cNvSpPr/>
                        <wps:spPr>
                          <a:xfrm>
                            <a:off x="6052" y="3865"/>
                            <a:ext cx="2127" cy="46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E83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9.85pt;margin-top:179.1pt;height:23.2pt;width:134.5pt;z-index:251756544;mso-width-relative:page;mso-height-relative:page;" coordorigin="5488,3865" coordsize="2690,464" o:gfxdata="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">
                <o:lock v:ext="edit" aspectratio="f"/>
                <v:group id="_x0000_s1026" o:spid="_x0000_s1026" o:spt="203" style="position:absolute;left:5488;top:3865;height:464;width:462;" coordorigin="5488,3820" coordsize="462,46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28" o:spid="_x0000_s1026" o:spt="2" style="position:absolute;left:5488;top:3820;height:464;width:463;v-text-anchor:middle;" fillcolor="#4E8399" filled="t" stroked="f" coordsize="21600,21600" arcsize="0.166666666666667" o:gfxdata="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X9W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04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图片 35" o:spid="_x0000_s1026" o:spt="75" alt="五角星01" type="#_x0000_t75" style="position:absolute;left:5555;top:3887;flip:x y;height:330;width:330;rotation:6881280f;" filled="f" o:preferrelative="t" stroked="f" coordsize="21600,21600" o:gfxdata="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B5q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roundrect id="圆角矩形 28" o:spid="_x0000_s1026" o:spt="2" style="position:absolute;left:6052;top:3865;height:464;width:2127;v-text-anchor:middle;" filled="f" stroked="t" coordsize="21600,21600" arcsize="0.166666666666667" o:gfxdata="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mJRe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4E8399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auto"/>
                            <w:lang w:val="en-US" w:eastAsia="zh-CN"/>
                          </w:rPr>
                          <w:t>个人简介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2717800</wp:posOffset>
                </wp:positionV>
                <wp:extent cx="1508760" cy="2364740"/>
                <wp:effectExtent l="0" t="0" r="0" b="0"/>
                <wp:wrapNone/>
                <wp:docPr id="3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36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性别：女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年龄：23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现居：天津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籍贯：河北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政治面貌：团员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6.95pt;margin-top:214pt;height:186.2pt;width:118.8pt;z-index:251680768;mso-width-relative:page;mso-height-relative:page;" filled="f" stroked="f" coordsize="21600,21600" o:gfxdata="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mLr8W2AAAAAoBAAAPAAAAAAAAAAEAIAAAACIA&#10;AABkcnMvZG93bnJldi54bWxQSwECFAAUAAAACACHTuJAxbrTfpcBAAALAwAADgAAAAAAAAABACAA&#10;AAAn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性别：女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年龄：23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现居：天津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籍贯：河北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政治面貌：团员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2274570</wp:posOffset>
                </wp:positionV>
                <wp:extent cx="1350010" cy="294640"/>
                <wp:effectExtent l="0" t="0" r="2540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010" cy="294640"/>
                          <a:chOff x="13317" y="4885"/>
                          <a:chExt cx="2126" cy="464"/>
                        </a:xfrm>
                      </wpg:grpSpPr>
                      <wps:wsp>
                        <wps:cNvPr id="28" name="圆角矩形 28"/>
                        <wps:cNvSpPr/>
                        <wps:spPr>
                          <a:xfrm>
                            <a:off x="13317" y="4885"/>
                            <a:ext cx="2127" cy="464"/>
                          </a:xfrm>
                          <a:prstGeom prst="roundRect">
                            <a:avLst/>
                          </a:prstGeom>
                          <a:solidFill>
                            <a:srgbClr val="4E8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lang w:val="en-US" w:eastAsia="zh-CN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图片 35" descr="五角星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6300000" flipH="1" flipV="1">
                            <a:off x="13394" y="4952"/>
                            <a:ext cx="330" cy="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 descr="五角星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6300000" flipH="1" flipV="1">
                            <a:off x="15022" y="4952"/>
                            <a:ext cx="330" cy="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95pt;margin-top:179.1pt;height:23.2pt;width:106.3pt;z-index:251666432;mso-width-relative:page;mso-height-relative:page;" coordorigin="13317,4885" coordsize="2126,464" o:gfxdata="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">
                <o:lock v:ext="edit" aspectratio="f"/>
                <v:roundrect id="_x0000_s1026" o:spid="_x0000_s1026" o:spt="2" style="position:absolute;left:13317;top:4885;height:464;width:2127;v-text-anchor:middle;" fillcolor="#4E8399" filled="t" stroked="f" coordsize="21600,21600" arcsize="0.166666666666667" o:gfxdata="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hLVR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lang w:val="en-US" w:eastAsia="zh-CN"/>
                          </w:rPr>
                          <w:t>个人信息</w:t>
                        </w:r>
                      </w:p>
                    </w:txbxContent>
                  </v:textbox>
                </v:roundrect>
                <v:shape id="_x0000_s1026" o:spid="_x0000_s1026" o:spt="75" alt="五角星01" type="#_x0000_t75" style="position:absolute;left:13394;top:4952;flip:x y;height:330;width:330;rotation:6881280f;" filled="f" o:preferrelative="t" stroked="f" coordsize="21600,21600" o:gfxdata="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r9y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五角星01" type="#_x0000_t75" style="position:absolute;left:15022;top:4952;flip:x y;height:330;width:330;rotation:6881280f;" filled="f" o:preferrelative="t" stroked="f" coordsize="21600,21600" o:gfxdata="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9Qu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5351145</wp:posOffset>
                </wp:positionV>
                <wp:extent cx="1350010" cy="294640"/>
                <wp:effectExtent l="0" t="0" r="2540" b="101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010" cy="294640"/>
                          <a:chOff x="13317" y="4885"/>
                          <a:chExt cx="2126" cy="464"/>
                        </a:xfrm>
                      </wpg:grpSpPr>
                      <wps:wsp>
                        <wps:cNvPr id="39" name="圆角矩形 28"/>
                        <wps:cNvSpPr/>
                        <wps:spPr>
                          <a:xfrm>
                            <a:off x="13317" y="4885"/>
                            <a:ext cx="2127" cy="464"/>
                          </a:xfrm>
                          <a:prstGeom prst="roundRect">
                            <a:avLst/>
                          </a:prstGeom>
                          <a:solidFill>
                            <a:srgbClr val="4E8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lang w:val="en-US" w:eastAsia="zh-CN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图片 35" descr="五角星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6300000" flipH="1" flipV="1">
                            <a:off x="13394" y="4952"/>
                            <a:ext cx="330" cy="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图片 36" descr="五角星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6300000" flipH="1" flipV="1">
                            <a:off x="15022" y="4952"/>
                            <a:ext cx="330" cy="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95pt;margin-top:421.35pt;height:23.2pt;width:106.3pt;z-index:251689984;mso-width-relative:page;mso-height-relative:page;" coordorigin="13317,4885" coordsize="2126,464" o:gfxdata="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">
                <o:lock v:ext="edit" aspectratio="f"/>
                <v:roundrect id="圆角矩形 28" o:spid="_x0000_s1026" o:spt="2" style="position:absolute;left:13317;top:4885;height:464;width:2127;v-text-anchor:middle;" fillcolor="#4E8399" filled="t" stroked="f" coordsize="21600,21600" arcsize="0.166666666666667" o:gfxdata="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YRhh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lang w:val="en-US" w:eastAsia="zh-CN"/>
                          </w:rPr>
                          <w:t>联系方式</w:t>
                        </w:r>
                      </w:p>
                    </w:txbxContent>
                  </v:textbox>
                </v:roundrect>
                <v:shape id="图片 35" o:spid="_x0000_s1026" o:spt="75" alt="五角星01" type="#_x0000_t75" style="position:absolute;left:13394;top:4952;flip:x y;height:330;width:330;rotation:6881280f;" filled="f" o:preferrelative="t" stroked="f" coordsize="21600,21600" o:gfxdata="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3gx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36" o:spid="_x0000_s1026" o:spt="75" alt="五角星01" type="#_x0000_t75" style="position:absolute;left:15022;top:4952;flip:x y;height:330;width:330;rotation:6881280f;" filled="f" o:preferrelative="t" stroked="f" coordsize="21600,21600" o:gfxdata="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Sqe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7427595</wp:posOffset>
                </wp:positionV>
                <wp:extent cx="1350010" cy="294640"/>
                <wp:effectExtent l="0" t="0" r="2540" b="1016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010" cy="294640"/>
                          <a:chOff x="13317" y="4885"/>
                          <a:chExt cx="2126" cy="464"/>
                        </a:xfrm>
                      </wpg:grpSpPr>
                      <wps:wsp>
                        <wps:cNvPr id="44" name="圆角矩形 28"/>
                        <wps:cNvSpPr/>
                        <wps:spPr>
                          <a:xfrm>
                            <a:off x="13317" y="4885"/>
                            <a:ext cx="2127" cy="464"/>
                          </a:xfrm>
                          <a:prstGeom prst="roundRect">
                            <a:avLst/>
                          </a:prstGeom>
                          <a:solidFill>
                            <a:srgbClr val="4E83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图片 35" descr="五角星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6300000" flipH="1" flipV="1">
                            <a:off x="13394" y="4952"/>
                            <a:ext cx="330" cy="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图片 36" descr="五角星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6300000" flipH="1" flipV="1">
                            <a:off x="15022" y="4952"/>
                            <a:ext cx="330" cy="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95pt;margin-top:584.85pt;height:23.2pt;width:106.3pt;z-index:251738112;mso-width-relative:page;mso-height-relative:page;" coordorigin="13317,4885" coordsize="2126,464" o:gfxdata="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">
                <o:lock v:ext="edit" aspectratio="f"/>
                <v:roundrect id="圆角矩形 28" o:spid="_x0000_s1026" o:spt="2" style="position:absolute;left:13317;top:4885;height:464;width:2127;v-text-anchor:middle;" fillcolor="#4E8399" filled="t" stroked="f" coordsize="21600,21600" arcsize="0.166666666666667" o:gfxdata="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WWv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roundrect>
                <v:shape id="图片 35" o:spid="_x0000_s1026" o:spt="75" alt="五角星01" type="#_x0000_t75" style="position:absolute;left:13394;top:4952;flip:x y;height:330;width:330;rotation:6881280f;" filled="f" o:preferrelative="t" stroked="f" coordsize="21600,21600" o:gfxdata="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a/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36" o:spid="_x0000_s1026" o:spt="75" alt="五角星01" type="#_x0000_t75" style="position:absolute;left:15022;top:4952;flip:x y;height:330;width:330;rotation:6881280f;" filled="f" o:preferrelative="t" stroked="f" coordsize="21600,21600" o:gfxdata="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7MZ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3553460</wp:posOffset>
                </wp:positionH>
                <wp:positionV relativeFrom="paragraph">
                  <wp:posOffset>252730</wp:posOffset>
                </wp:positionV>
                <wp:extent cx="2185670" cy="87439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67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李亚京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pacing w:val="28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79.8pt;margin-top:19.9pt;height:68.85pt;width:172.1pt;z-index:251664384;mso-width-relative:page;mso-height-relative:page;" filled="f" stroked="f" coordsize="21600,21600" o:gfxdata="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4/gl9cAAAAKAQAADwAAAAAAAAAB&#10;ACAAAAAiAAAAZHJzL2Rvd25yZXYueG1sUEsBAhQAFAAAAAgAh07iQHzdWkafAQAAFw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李亚京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pacing w:val="28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1391285</wp:posOffset>
                </wp:positionV>
                <wp:extent cx="5342890" cy="34353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890" cy="343535"/>
                          <a:chOff x="10704" y="2474"/>
                          <a:chExt cx="8414" cy="541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0704" y="2474"/>
                            <a:ext cx="1173" cy="514"/>
                            <a:chOff x="10704" y="2474"/>
                            <a:chExt cx="1173" cy="514"/>
                          </a:xfrm>
                        </wpg:grpSpPr>
                        <wps:wsp>
                          <wps:cNvPr id="8" name="文本框 12"/>
                          <wps:cNvSpPr txBox="1"/>
                          <wps:spPr>
                            <a:xfrm>
                              <a:off x="10953" y="2474"/>
                              <a:ext cx="924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1F1F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1F1F1"/>
                                    <w:sz w:val="22"/>
                                    <w:szCs w:val="22"/>
                                    <w:lang w:val="en-US" w:eastAsia="zh-CN"/>
                                  </w:rPr>
                                  <w:t>22岁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" name="Freeform 5"/>
                          <wps:cNvSpPr>
                            <a:spLocks noChangeAspect="1"/>
                          </wps:cNvSpPr>
                          <wps:spPr>
                            <a:xfrm>
                              <a:off x="10704" y="2590"/>
                              <a:ext cx="198" cy="21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7702" y="194925"/>
                                </a:cxn>
                                <a:cxn ang="0">
                                  <a:pos x="6782" y="196850"/>
                                </a:cxn>
                                <a:cxn ang="0">
                                  <a:pos x="0" y="190115"/>
                                </a:cxn>
                                <a:cxn ang="0">
                                  <a:pos x="2002" y="22321"/>
                                </a:cxn>
                                <a:cxn ang="0">
                                  <a:pos x="27646" y="20332"/>
                                </a:cxn>
                                <a:cxn ang="0">
                                  <a:pos x="48382" y="47528"/>
                                </a:cxn>
                                <a:cxn ang="0">
                                  <a:pos x="69117" y="20332"/>
                                </a:cxn>
                                <a:cxn ang="0">
                                  <a:pos x="110587" y="27131"/>
                                </a:cxn>
                                <a:cxn ang="0">
                                  <a:pos x="152058" y="27131"/>
                                </a:cxn>
                                <a:cxn ang="0">
                                  <a:pos x="172922" y="20332"/>
                                </a:cxn>
                                <a:cxn ang="0">
                                  <a:pos x="179705" y="27067"/>
                                </a:cxn>
                                <a:cxn ang="0">
                                  <a:pos x="165881" y="67861"/>
                                </a:cxn>
                                <a:cxn ang="0">
                                  <a:pos x="13823" y="183316"/>
                                </a:cxn>
                                <a:cxn ang="0">
                                  <a:pos x="165881" y="67861"/>
                                </a:cxn>
                                <a:cxn ang="0">
                                  <a:pos x="27646" y="101792"/>
                                </a:cxn>
                                <a:cxn ang="0">
                                  <a:pos x="48382" y="81459"/>
                                </a:cxn>
                                <a:cxn ang="0">
                                  <a:pos x="48382" y="135787"/>
                                </a:cxn>
                                <a:cxn ang="0">
                                  <a:pos x="27646" y="115390"/>
                                </a:cxn>
                                <a:cxn ang="0">
                                  <a:pos x="48382" y="135787"/>
                                </a:cxn>
                                <a:cxn ang="0">
                                  <a:pos x="27646" y="169718"/>
                                </a:cxn>
                                <a:cxn ang="0">
                                  <a:pos x="48382" y="149321"/>
                                </a:cxn>
                                <a:cxn ang="0">
                                  <a:pos x="82940" y="101792"/>
                                </a:cxn>
                                <a:cxn ang="0">
                                  <a:pos x="62205" y="81459"/>
                                </a:cxn>
                                <a:cxn ang="0">
                                  <a:pos x="82940" y="101792"/>
                                </a:cxn>
                                <a:cxn ang="0">
                                  <a:pos x="62205" y="135787"/>
                                </a:cxn>
                                <a:cxn ang="0">
                                  <a:pos x="82940" y="115390"/>
                                </a:cxn>
                                <a:cxn ang="0">
                                  <a:pos x="82940" y="169718"/>
                                </a:cxn>
                                <a:cxn ang="0">
                                  <a:pos x="62205" y="149321"/>
                                </a:cxn>
                                <a:cxn ang="0">
                                  <a:pos x="82940" y="169718"/>
                                </a:cxn>
                                <a:cxn ang="0">
                                  <a:pos x="96764" y="101792"/>
                                </a:cxn>
                                <a:cxn ang="0">
                                  <a:pos x="117499" y="81459"/>
                                </a:cxn>
                                <a:cxn ang="0">
                                  <a:pos x="117499" y="135787"/>
                                </a:cxn>
                                <a:cxn ang="0">
                                  <a:pos x="96764" y="115390"/>
                                </a:cxn>
                                <a:cxn ang="0">
                                  <a:pos x="117499" y="135787"/>
                                </a:cxn>
                                <a:cxn ang="0">
                                  <a:pos x="96764" y="169718"/>
                                </a:cxn>
                                <a:cxn ang="0">
                                  <a:pos x="117499" y="149321"/>
                                </a:cxn>
                                <a:cxn ang="0">
                                  <a:pos x="152058" y="101792"/>
                                </a:cxn>
                                <a:cxn ang="0">
                                  <a:pos x="131322" y="81459"/>
                                </a:cxn>
                                <a:cxn ang="0">
                                  <a:pos x="152058" y="101792"/>
                                </a:cxn>
                                <a:cxn ang="0">
                                  <a:pos x="131322" y="135787"/>
                                </a:cxn>
                                <a:cxn ang="0">
                                  <a:pos x="152058" y="115390"/>
                                </a:cxn>
                                <a:cxn ang="0">
                                  <a:pos x="152058" y="169718"/>
                                </a:cxn>
                                <a:cxn ang="0">
                                  <a:pos x="131322" y="149321"/>
                                </a:cxn>
                                <a:cxn ang="0">
                                  <a:pos x="152058" y="169718"/>
                                </a:cxn>
                                <a:cxn ang="0">
                                  <a:pos x="117499" y="27324"/>
                                </a:cxn>
                                <a:cxn ang="0">
                                  <a:pos x="131129" y="0"/>
                                </a:cxn>
                                <a:cxn ang="0">
                                  <a:pos x="144694" y="27324"/>
                                </a:cxn>
                                <a:cxn ang="0">
                                  <a:pos x="48188" y="40729"/>
                                </a:cxn>
                                <a:cxn ang="0">
                                  <a:pos x="34558" y="13341"/>
                                </a:cxn>
                                <a:cxn ang="0">
                                  <a:pos x="61818" y="13341"/>
                                </a:cxn>
                                <a:cxn ang="0">
                                  <a:pos x="48188" y="40729"/>
                                </a:cxn>
                              </a:cxnLst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12107" y="2474"/>
                            <a:ext cx="1905" cy="458"/>
                            <a:chOff x="12107" y="2474"/>
                            <a:chExt cx="1905" cy="458"/>
                          </a:xfrm>
                        </wpg:grpSpPr>
                        <wps:wsp>
                          <wps:cNvPr id="11" name="Freeform 81"/>
                          <wps:cNvSpPr>
                            <a:spLocks noChangeAspect="1"/>
                          </wps:cNvSpPr>
                          <wps:spPr>
                            <a:xfrm>
                              <a:off x="12107" y="2581"/>
                              <a:ext cx="178" cy="2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515" y="0"/>
                                </a:cxn>
                                <a:cxn ang="0">
                                  <a:pos x="0" y="56510"/>
                                </a:cxn>
                                <a:cxn ang="0">
                                  <a:pos x="44286" y="135570"/>
                                </a:cxn>
                                <a:cxn ang="0">
                                  <a:pos x="68798" y="135515"/>
                                </a:cxn>
                                <a:cxn ang="0">
                                  <a:pos x="113030" y="56510"/>
                                </a:cxn>
                                <a:cxn ang="0">
                                  <a:pos x="56515" y="0"/>
                                </a:cxn>
                                <a:cxn ang="0">
                                  <a:pos x="56515" y="80879"/>
                                </a:cxn>
                                <a:cxn ang="0">
                                  <a:pos x="30405" y="54746"/>
                                </a:cxn>
                                <a:cxn ang="0">
                                  <a:pos x="56515" y="28558"/>
                                </a:cxn>
                                <a:cxn ang="0">
                                  <a:pos x="82624" y="54746"/>
                                </a:cxn>
                                <a:cxn ang="0">
                                  <a:pos x="56515" y="80879"/>
                                </a:cxn>
                              </a:cxnLst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" name="文本框 13"/>
                          <wps:cNvSpPr txBox="1"/>
                          <wps:spPr>
                            <a:xfrm>
                              <a:off x="12288" y="2474"/>
                              <a:ext cx="1724" cy="4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1F1F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1F1F1"/>
                                    <w:sz w:val="22"/>
                                    <w:szCs w:val="22"/>
                                    <w:lang w:val="en-US" w:eastAsia="zh-CN"/>
                                  </w:rPr>
                                  <w:t>天津市西青区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6" name="组合 9"/>
                        <wpg:cNvGrpSpPr/>
                        <wpg:grpSpPr>
                          <a:xfrm rot="0">
                            <a:off x="13985" y="2474"/>
                            <a:ext cx="1872" cy="404"/>
                            <a:chOff x="10562" y="2355"/>
                            <a:chExt cx="1872" cy="404"/>
                          </a:xfrm>
                        </wpg:grpSpPr>
                        <wps:wsp>
                          <wps:cNvPr id="14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0562" y="2462"/>
                              <a:ext cx="226" cy="2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0151" y="83358"/>
                                </a:cxn>
                                <a:cxn ang="0">
                                  <a:pos x="41111" y="50141"/>
                                </a:cxn>
                                <a:cxn ang="0">
                                  <a:pos x="41963" y="18345"/>
                                </a:cxn>
                                <a:cxn ang="0">
                                  <a:pos x="9314" y="22165"/>
                                </a:cxn>
                                <a:cxn ang="0">
                                  <a:pos x="43100" y="100409"/>
                                </a:cxn>
                                <a:cxn ang="0">
                                  <a:pos x="121344" y="134195"/>
                                </a:cxn>
                                <a:cxn ang="0">
                                  <a:pos x="125164" y="101577"/>
                                </a:cxn>
                                <a:cxn ang="0">
                                  <a:pos x="93368" y="102398"/>
                                </a:cxn>
                                <a:cxn ang="0">
                                  <a:pos x="60151" y="83358"/>
                                </a:cxn>
                                <a:cxn ang="0">
                                  <a:pos x="60151" y="83358"/>
                                </a:cxn>
                              </a:cxnLst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" name="文本框 14"/>
                          <wps:cNvSpPr txBox="1"/>
                          <wps:spPr>
                            <a:xfrm>
                              <a:off x="10710" y="2355"/>
                              <a:ext cx="1724" cy="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1F1F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1F1F1"/>
                                    <w:sz w:val="22"/>
                                    <w:szCs w:val="22"/>
                                    <w:lang w:val="en-US" w:eastAsia="zh-CN"/>
                                  </w:rPr>
                                  <w:t>15222831196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15881" y="2474"/>
                            <a:ext cx="3237" cy="541"/>
                            <a:chOff x="15881" y="2474"/>
                            <a:chExt cx="3237" cy="541"/>
                          </a:xfrm>
                        </wpg:grpSpPr>
                        <wps:wsp>
                          <wps:cNvPr id="17" name="Freeform 190"/>
                          <wps:cNvSpPr>
                            <a:spLocks noChangeAspect="1"/>
                          </wps:cNvSpPr>
                          <wps:spPr>
                            <a:xfrm>
                              <a:off x="15881" y="2622"/>
                              <a:ext cx="226" cy="18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5514" y="117475"/>
                                </a:cxn>
                                <a:cxn ang="0">
                                  <a:pos x="17995" y="117475"/>
                                </a:cxn>
                                <a:cxn ang="0">
                                  <a:pos x="0" y="100682"/>
                                </a:cxn>
                                <a:cxn ang="0">
                                  <a:pos x="0" y="31485"/>
                                </a:cxn>
                                <a:cxn ang="0">
                                  <a:pos x="66415" y="70457"/>
                                </a:cxn>
                                <a:cxn ang="0">
                                  <a:pos x="67186" y="71261"/>
                                </a:cxn>
                                <a:cxn ang="0">
                                  <a:pos x="75693" y="71261"/>
                                </a:cxn>
                                <a:cxn ang="0">
                                  <a:pos x="143510" y="31695"/>
                                </a:cxn>
                                <a:cxn ang="0">
                                  <a:pos x="143510" y="100682"/>
                                </a:cxn>
                                <a:cxn ang="0">
                                  <a:pos x="125514" y="117475"/>
                                </a:cxn>
                                <a:cxn ang="0">
                                  <a:pos x="71737" y="63530"/>
                                </a:cxn>
                                <a:cxn ang="0">
                                  <a:pos x="4201" y="23928"/>
                                </a:cxn>
                                <a:cxn ang="0">
                                  <a:pos x="0" y="22284"/>
                                </a:cxn>
                                <a:cxn ang="0">
                                  <a:pos x="0" y="16757"/>
                                </a:cxn>
                                <a:cxn ang="0">
                                  <a:pos x="17995" y="0"/>
                                </a:cxn>
                                <a:cxn ang="0">
                                  <a:pos x="125514" y="0"/>
                                </a:cxn>
                                <a:cxn ang="0">
                                  <a:pos x="143510" y="16757"/>
                                </a:cxn>
                                <a:cxn ang="0">
                                  <a:pos x="143510" y="22389"/>
                                </a:cxn>
                                <a:cxn ang="0">
                                  <a:pos x="139448" y="23998"/>
                                </a:cxn>
                                <a:cxn ang="0">
                                  <a:pos x="71737" y="63530"/>
                                </a:cxn>
                              </a:cxnLst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15"/>
                          <wps:cNvSpPr txBox="1"/>
                          <wps:spPr>
                            <a:xfrm>
                              <a:off x="16017" y="2474"/>
                              <a:ext cx="3101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1F1F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1F1F1"/>
                                    <w:sz w:val="22"/>
                                    <w:szCs w:val="22"/>
                                    <w:lang w:val="en-US" w:eastAsia="zh-CN"/>
                                  </w:rPr>
                                  <w:t>1220177638@qq.com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15pt;margin-top:109.55pt;height:27.05pt;width:420.7pt;z-index:251665408;mso-width-relative:page;mso-height-relative:page;" coordorigin="10704,2474" coordsize="8414,541" o:gfxdata="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">
                <o:lock v:ext="edit" aspectratio="f"/>
                <v:group id="_x0000_s1026" o:spid="_x0000_s1026" o:spt="203" style="position:absolute;left:10704;top:2474;height:514;width:1173;" coordorigin="10704,2474" coordsize="1173,51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2" o:spid="_x0000_s1026" o:spt="202" type="#_x0000_t202" style="position:absolute;left:10953;top:2474;height:514;width:924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1F1F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1F1F1"/>
                              <w:sz w:val="22"/>
                              <w:szCs w:val="22"/>
                              <w:lang w:val="en-US" w:eastAsia="zh-CN"/>
                            </w:rPr>
                            <w:t>22岁</w:t>
                          </w:r>
                        </w:p>
                      </w:txbxContent>
                    </v:textbox>
                  </v:shape>
                  <v:shape id="Freeform 5" o:spid="_x0000_s1026" o:spt="100" style="position:absolute;left:10704;top:2590;height:217;width:198;" fillcolor="#F2F2F2" filled="t" stroked="f" coordsize="2782,3069" o:gfxdata="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bOEO8AAAA&#10;2gAAAA8AAAAAAAAAAQAgAAAAIgAAAGRycy9kb3ducmV2LnhtbFBLAQIUABQAAAAIAIdO4kAzLwWe&#10;OwAAADkAAAAQAAAAAAAAAAEAIAAAAAsBAABkcnMvc2hhcGV4bWwueG1sUEsFBgAAAAAGAAYAWwEA&#10;ALU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2107;top:2474;height:458;width:1905;" coordorigin="12107,2474" coordsize="1905,458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1" o:spid="_x0000_s1026" o:spt="100" style="position:absolute;left:12107;top:2581;height:226;width:178;" fillcolor="#F2F2F2" filled="t" stroked="f" coordsize="2052,2603" o:gfxdata="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M78bbgAAADbAAAA&#10;DwAAAAAAAAABACAAAAAiAAAAZHJzL2Rvd25yZXYueG1sUEsBAhQAFAAAAAgAh07iQDMvBZ47AAAA&#10;OQAAABAAAAAAAAAAAQAgAAAABwEAAGRycy9zaGFwZXhtbC54bWxQSwUGAAAAAAYABgBbAQAAsQMA&#10;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56515,0;0,56510;44286,135570;68798,135515;113030,56510;56515,0;56515,80879;30405,54746;56515,28558;82624,54746;56515,80879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13" o:spid="_x0000_s1026" o:spt="202" type="#_x0000_t202" style="position:absolute;left:12288;top:2474;height:459;width:1724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1F1F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1F1F1"/>
                              <w:sz w:val="22"/>
                              <w:szCs w:val="22"/>
                              <w:lang w:val="en-US" w:eastAsia="zh-CN"/>
                            </w:rPr>
                            <w:t>天津市西青区</w:t>
                          </w:r>
                        </w:p>
                      </w:txbxContent>
                    </v:textbox>
                  </v:shape>
                </v:group>
                <v:group id="组合 9" o:spid="_x0000_s1026" o:spt="203" style="position:absolute;left:13985;top:2474;height:404;width:1872;" coordorigin="10562,2355" coordsize="1872,40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27" o:spid="_x0000_s1026" o:spt="100" style="position:absolute;left:10562;top:2462;height:226;width:226;" fillcolor="#F2F2F2" filled="t" stroked="f" coordsize="4545,4545" o:gfxdata="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uLsS8AAAA&#10;2wAAAA8AAAAAAAAAAQAgAAAAIgAAAGRycy9kb3ducmV2LnhtbFBLAQIUABQAAAAIAIdO4kAzLwWe&#10;OwAAADkAAAAQAAAAAAAAAAEAIAAAAAsBAABkcnMvc2hhcGV4bWwueG1sUEsFBgAAAAAGAAYAWwEA&#10;ALU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60151,83358;41111,50141;41963,18345;9314,22165;43100,100409;121344,134195;125164,101577;93368,102398;60151,83358;60151,83358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14" o:spid="_x0000_s1026" o:spt="202" type="#_x0000_t202" style="position:absolute;left:10710;top:2355;height:405;width:1724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1F1F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1F1F1"/>
                              <w:sz w:val="22"/>
                              <w:szCs w:val="22"/>
                              <w:lang w:val="en-US" w:eastAsia="zh-CN"/>
                            </w:rPr>
                            <w:t>15222831196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5881;top:2474;height:541;width:3237;" coordorigin="15881,2474" coordsize="3237,541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90" o:spid="_x0000_s1026" o:spt="100" style="position:absolute;left:15881;top:2622;height:185;width:226;" fillcolor="#F2F2F2" filled="t" stroked="f" coordsize="4099,3358" o:gfxdata="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Mxm28AAAA&#10;2wAAAA8AAAAAAAAAAQAgAAAAIgAAAGRycy9kb3ducmV2LnhtbFBLAQIUABQAAAAIAIdO4kAzLwWe&#10;OwAAADkAAAAQAAAAAAAAAAEAIAAAAAsBAABkcnMvc2hhcGV4bWwueG1sUEsFBgAAAAAGAAYAWwEA&#10;ALU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15" o:spid="_x0000_s1026" o:spt="202" type="#_x0000_t202" style="position:absolute;left:16017;top:2474;height:541;width:310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1F1F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1F1F1"/>
                              <w:sz w:val="22"/>
                              <w:szCs w:val="22"/>
                              <w:lang w:val="en-US" w:eastAsia="zh-CN"/>
                            </w:rPr>
                            <w:t>1220177638@qq.com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-6985</wp:posOffset>
                </wp:positionV>
                <wp:extent cx="7704455" cy="1849120"/>
                <wp:effectExtent l="0" t="0" r="10795" b="17780"/>
                <wp:wrapNone/>
                <wp:docPr id="1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455" cy="1849120"/>
                        </a:xfrm>
                        <a:prstGeom prst="rect">
                          <a:avLst/>
                        </a:prstGeom>
                        <a:solidFill>
                          <a:srgbClr val="4E839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margin-left:-8.3pt;margin-top:-0.55pt;height:145.6pt;width:606.65pt;z-index:251659264;mso-width-relative:page;mso-height-relative:page;" fillcolor="#4E8399" filled="t" stroked="f" coordsize="21600,21600" o:gfxdata="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0D7qTZAAAACwEAAA8A&#10;AAAAAAAAAQAgAAAAIgAAAGRycy9kb3ducmV2LnhtbFBLAQIUABQAAAAIAIdO4kBdhxDnpAEAABwD&#10;AAAOAAAAAAAAAAEAIAAAACg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E5F7"/>
    <w:multiLevelType w:val="singleLevel"/>
    <w:tmpl w:val="58B4E5F7"/>
    <w:lvl w:ilvl="0" w:tentative="0">
      <w:start w:val="1"/>
      <w:numFmt w:val="bullet"/>
      <w:lvlText w:val="○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58B4E638"/>
    <w:multiLevelType w:val="singleLevel"/>
    <w:tmpl w:val="58B4E638"/>
    <w:lvl w:ilvl="0" w:tentative="0">
      <w:start w:val="1"/>
      <w:numFmt w:val="bullet"/>
      <w:lvlText w:val="○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58B4E66F"/>
    <w:multiLevelType w:val="singleLevel"/>
    <w:tmpl w:val="58B4E66F"/>
    <w:lvl w:ilvl="0" w:tentative="0">
      <w:start w:val="1"/>
      <w:numFmt w:val="bullet"/>
      <w:lvlText w:val="○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22B4A"/>
    <w:rsid w:val="04A7714A"/>
    <w:rsid w:val="08D74B59"/>
    <w:rsid w:val="0F712600"/>
    <w:rsid w:val="10D95C59"/>
    <w:rsid w:val="16A33C15"/>
    <w:rsid w:val="1F284363"/>
    <w:rsid w:val="21B931F5"/>
    <w:rsid w:val="22AB0B13"/>
    <w:rsid w:val="28C256FE"/>
    <w:rsid w:val="2D131CEE"/>
    <w:rsid w:val="2E3661DB"/>
    <w:rsid w:val="2FC633A6"/>
    <w:rsid w:val="3276671D"/>
    <w:rsid w:val="361818D8"/>
    <w:rsid w:val="432B35D8"/>
    <w:rsid w:val="46166B1E"/>
    <w:rsid w:val="4BD36C35"/>
    <w:rsid w:val="4D0D551F"/>
    <w:rsid w:val="57A22B4A"/>
    <w:rsid w:val="5C577A14"/>
    <w:rsid w:val="6C413882"/>
    <w:rsid w:val="6E0D7A5D"/>
    <w:rsid w:val="6FB14820"/>
    <w:rsid w:val="78F04CBF"/>
    <w:rsid w:val="7F383E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6890;&#29992;&#31616;&#21382;&#12305;&#40657;&#30333;&#28784;&#20010;&#24615;&#31616;&#21382;&#36890;&#29992;&#27169;&#26495;26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【通用简历】黑白灰个性简历通用模板264.docx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2017-08-21T05:10:00Z</dcterms:created>
  <dc:creator>www.89jl.com</dc:creator>
  <cp:lastModifiedBy></cp:lastModifiedBy>
  <dcterms:modified xsi:type="dcterms:W3CDTF">2019-10-11T02:21:00Z</dcterms:modified>
  <dc:title>www.89jl.com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